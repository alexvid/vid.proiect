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E94DB7" w:rsidRDefault="00E94DB7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E94DB7">
        <w:rPr>
          <w:rFonts w:ascii="Times New Roman" w:hAnsi="Times New Roman"/>
          <w:sz w:val="44"/>
          <w:szCs w:val="44"/>
        </w:rPr>
        <w:t>Travel Agency Manager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:rsidTr="00E224B4">
        <w:trPr>
          <w:trHeight w:val="399"/>
        </w:trPr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E224B4" w:rsidP="00EF74D1">
            <w:pPr>
              <w:pStyle w:val="Tabletext"/>
            </w:pPr>
            <w:r>
              <w:t>2</w:t>
            </w:r>
            <w:r w:rsidR="00EF74D1">
              <w:t>2</w:t>
            </w:r>
            <w:r>
              <w:t>.03.2017</w:t>
            </w:r>
          </w:p>
        </w:tc>
        <w:tc>
          <w:tcPr>
            <w:tcW w:w="1152" w:type="dxa"/>
          </w:tcPr>
          <w:p w:rsidR="008C4393" w:rsidRPr="00D047E9" w:rsidRDefault="00E224B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EF74D1">
            <w:pPr>
              <w:pStyle w:val="Tabletext"/>
            </w:pPr>
            <w:r>
              <w:t>Vid Alexandru Daniel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996C0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96C0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996C0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96C0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EC2D22">
        <w:lastRenderedPageBreak/>
        <w:fldChar w:fldCharType="begin"/>
      </w:r>
      <w:r w:rsidR="00EC2D22">
        <w:instrText xml:space="preserve">title  \* Mergeformat </w:instrText>
      </w:r>
      <w:r w:rsidR="00EC2D22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EC2D22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996C0B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Use case:</w:t>
      </w:r>
      <w:r w:rsidR="00DF6A5C" w:rsidRPr="00996C0B">
        <w:rPr>
          <w:color w:val="000000"/>
          <w:sz w:val="24"/>
        </w:rPr>
        <w:t xml:space="preserve"> </w:t>
      </w:r>
      <w:r w:rsidR="00315A71">
        <w:rPr>
          <w:b/>
          <w:color w:val="000000"/>
          <w:sz w:val="24"/>
        </w:rPr>
        <w:t>Employee user</w:t>
      </w:r>
    </w:p>
    <w:p w:rsidR="0004741B" w:rsidRPr="00996C0B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Level: user-goal level</w:t>
      </w:r>
    </w:p>
    <w:p w:rsidR="0004741B" w:rsidRPr="00996C0B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Primary actor</w:t>
      </w:r>
      <w:r w:rsidR="00F3751F" w:rsidRPr="00996C0B">
        <w:rPr>
          <w:color w:val="000000"/>
          <w:sz w:val="24"/>
        </w:rPr>
        <w:t xml:space="preserve">: </w:t>
      </w:r>
      <w:r w:rsidR="00441866">
        <w:rPr>
          <w:color w:val="000000"/>
          <w:sz w:val="24"/>
        </w:rPr>
        <w:t>main user</w:t>
      </w:r>
    </w:p>
    <w:p w:rsidR="000F3D3F" w:rsidRPr="00996C0B" w:rsidRDefault="006C543D" w:rsidP="0004741B">
      <w:pPr>
        <w:spacing w:line="240" w:lineRule="auto"/>
        <w:ind w:left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Main success scenario:</w:t>
      </w:r>
    </w:p>
    <w:p w:rsidR="00DF6A5C" w:rsidRPr="00996C0B" w:rsidRDefault="000F3D3F" w:rsidP="000F3D3F">
      <w:pPr>
        <w:numPr>
          <w:ilvl w:val="0"/>
          <w:numId w:val="24"/>
        </w:numPr>
        <w:spacing w:line="240" w:lineRule="auto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T</w:t>
      </w:r>
      <w:r w:rsidR="00DF6A5C" w:rsidRPr="00996C0B">
        <w:rPr>
          <w:color w:val="000000"/>
          <w:sz w:val="24"/>
        </w:rPr>
        <w:t xml:space="preserve">he </w:t>
      </w:r>
      <w:r w:rsidR="00441866">
        <w:rPr>
          <w:color w:val="000000"/>
          <w:sz w:val="24"/>
        </w:rPr>
        <w:t>user</w:t>
      </w:r>
      <w:r w:rsidR="00DF6A5C" w:rsidRPr="00996C0B">
        <w:rPr>
          <w:color w:val="000000"/>
          <w:sz w:val="24"/>
        </w:rPr>
        <w:t xml:space="preserve"> </w:t>
      </w:r>
      <w:r w:rsidR="00441866">
        <w:rPr>
          <w:color w:val="000000"/>
          <w:sz w:val="24"/>
        </w:rPr>
        <w:t>manages client and vacations informations</w:t>
      </w:r>
    </w:p>
    <w:p w:rsidR="00DF6A5C" w:rsidRPr="00D31A1D" w:rsidRDefault="00DF6A5C" w:rsidP="00D31A1D">
      <w:pPr>
        <w:spacing w:line="240" w:lineRule="auto"/>
        <w:ind w:firstLine="720"/>
        <w:jc w:val="both"/>
        <w:rPr>
          <w:color w:val="000000"/>
          <w:sz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D31A1D" w:rsidRDefault="00C03F71" w:rsidP="00D31A1D">
      <w:pPr>
        <w:pStyle w:val="Heading1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04.25pt">
            <v:imagedata r:id="rId9" o:title="Untitlded"/>
          </v:shape>
        </w:pict>
      </w:r>
    </w:p>
    <w:p w:rsidR="00D31A1D" w:rsidRPr="00D31A1D" w:rsidRDefault="00D31A1D" w:rsidP="00D31A1D"/>
    <w:p w:rsidR="00D31A1D" w:rsidRPr="00D31A1D" w:rsidRDefault="00D31A1D" w:rsidP="00D31A1D"/>
    <w:p w:rsidR="00D31A1D" w:rsidRPr="00D047E9" w:rsidRDefault="00D31A1D" w:rsidP="00D31A1D">
      <w:pPr>
        <w:pStyle w:val="Heading1"/>
        <w:rPr>
          <w:rFonts w:ascii="Times New Roman" w:hAnsi="Times New Roman"/>
        </w:rPr>
      </w:pPr>
      <w:r w:rsidRPr="00D31A1D">
        <w:rPr>
          <w:rFonts w:ascii="Times New Roman" w:hAnsi="Times New Roman"/>
        </w:rPr>
        <w:lastRenderedPageBreak/>
        <w:t xml:space="preserve"> </w:t>
      </w:r>
      <w:r w:rsidRPr="00D047E9">
        <w:rPr>
          <w:rFonts w:ascii="Times New Roman" w:hAnsi="Times New Roman"/>
        </w:rPr>
        <w:t>Use-Cases Identification</w:t>
      </w:r>
    </w:p>
    <w:p w:rsidR="00D31A1D" w:rsidRPr="00996C0B" w:rsidRDefault="00D31A1D" w:rsidP="00D31A1D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 xml:space="preserve">Use case: </w:t>
      </w:r>
      <w:r>
        <w:rPr>
          <w:b/>
          <w:color w:val="000000"/>
          <w:sz w:val="24"/>
        </w:rPr>
        <w:t xml:space="preserve">Admin </w:t>
      </w:r>
      <w:r>
        <w:rPr>
          <w:b/>
          <w:color w:val="000000"/>
          <w:sz w:val="24"/>
        </w:rPr>
        <w:t xml:space="preserve"> user</w:t>
      </w:r>
    </w:p>
    <w:p w:rsidR="00D31A1D" w:rsidRPr="00996C0B" w:rsidRDefault="00D31A1D" w:rsidP="00D31A1D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Level: user-goal level</w:t>
      </w:r>
    </w:p>
    <w:p w:rsidR="00D31A1D" w:rsidRPr="00996C0B" w:rsidRDefault="00D31A1D" w:rsidP="00D31A1D">
      <w:pPr>
        <w:spacing w:line="240" w:lineRule="auto"/>
        <w:ind w:firstLine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Primary actor</w:t>
      </w:r>
      <w:r>
        <w:rPr>
          <w:color w:val="000000"/>
          <w:sz w:val="24"/>
        </w:rPr>
        <w:t>: Administrator</w:t>
      </w:r>
      <w:bookmarkStart w:id="6" w:name="_GoBack"/>
      <w:bookmarkEnd w:id="6"/>
    </w:p>
    <w:p w:rsidR="00D31A1D" w:rsidRPr="00996C0B" w:rsidRDefault="00D31A1D" w:rsidP="00D31A1D">
      <w:pPr>
        <w:spacing w:line="240" w:lineRule="auto"/>
        <w:ind w:left="720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>Main success scenario:</w:t>
      </w:r>
    </w:p>
    <w:p w:rsidR="00D31A1D" w:rsidRPr="00996C0B" w:rsidRDefault="00D31A1D" w:rsidP="00D31A1D">
      <w:pPr>
        <w:numPr>
          <w:ilvl w:val="0"/>
          <w:numId w:val="24"/>
        </w:numPr>
        <w:spacing w:line="240" w:lineRule="auto"/>
        <w:jc w:val="both"/>
        <w:rPr>
          <w:color w:val="000000"/>
          <w:sz w:val="24"/>
        </w:rPr>
      </w:pPr>
      <w:r w:rsidRPr="00996C0B">
        <w:rPr>
          <w:color w:val="000000"/>
          <w:sz w:val="24"/>
        </w:rPr>
        <w:t xml:space="preserve">The </w:t>
      </w:r>
      <w:r>
        <w:rPr>
          <w:color w:val="000000"/>
          <w:sz w:val="24"/>
        </w:rPr>
        <w:t>user</w:t>
      </w:r>
      <w:r w:rsidRPr="00996C0B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manages </w:t>
      </w:r>
      <w:r>
        <w:rPr>
          <w:color w:val="000000"/>
          <w:sz w:val="24"/>
        </w:rPr>
        <w:t>accounts</w:t>
      </w:r>
      <w:r>
        <w:rPr>
          <w:color w:val="000000"/>
          <w:sz w:val="24"/>
        </w:rPr>
        <w:t xml:space="preserve"> informations</w:t>
      </w:r>
    </w:p>
    <w:p w:rsidR="008C4393" w:rsidRPr="00D047E9" w:rsidRDefault="00C03F71" w:rsidP="00D047E9">
      <w:pPr>
        <w:pStyle w:val="InfoBlue"/>
      </w:pPr>
      <w:r>
        <w:rPr>
          <w:noProof/>
        </w:rPr>
        <w:drawing>
          <wp:inline distT="0" distB="0" distL="0" distR="0">
            <wp:extent cx="5511800" cy="4110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D22" w:rsidRDefault="00EC2D22">
      <w:pPr>
        <w:spacing w:line="240" w:lineRule="auto"/>
      </w:pPr>
      <w:r>
        <w:separator/>
      </w:r>
    </w:p>
  </w:endnote>
  <w:endnote w:type="continuationSeparator" w:id="0">
    <w:p w:rsidR="00EC2D22" w:rsidRDefault="00EC2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5802C5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802C5">
            <w:t>Vid Alexandru Daniel</w:t>
          </w:r>
          <w:r w:rsidR="008E3F62">
            <w:t>,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03F7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31A1D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D22" w:rsidRDefault="00EC2D22">
      <w:pPr>
        <w:spacing w:line="240" w:lineRule="auto"/>
      </w:pPr>
      <w:r>
        <w:separator/>
      </w:r>
    </w:p>
  </w:footnote>
  <w:footnote w:type="continuationSeparator" w:id="0">
    <w:p w:rsidR="00EC2D22" w:rsidRDefault="00EC2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EC2D2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>
      <w:fldChar w:fldCharType="end"/>
    </w:r>
    <w:r w:rsidR="00E94DB7">
      <w:rPr>
        <w:rFonts w:ascii="Arial" w:hAnsi="Arial"/>
        <w:b/>
        <w:sz w:val="36"/>
      </w:rPr>
      <w:t>Vid Alexandru Daniel</w:t>
    </w:r>
  </w:p>
  <w:p w:rsidR="0004741B" w:rsidRDefault="00EC2D22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E224B4">
      <w:rPr>
        <w:rFonts w:ascii="Arial" w:hAnsi="Arial"/>
        <w:b/>
        <w:sz w:val="36"/>
      </w:rPr>
      <w:t>30234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94DB7">
          <w:r w:rsidRPr="00456890">
            <w:t>Travel Agency Manager</w:t>
          </w:r>
        </w:p>
      </w:tc>
      <w:tc>
        <w:tcPr>
          <w:tcW w:w="3179" w:type="dxa"/>
        </w:tcPr>
        <w:p w:rsidR="008C4393" w:rsidRDefault="00E224B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E224B4" w:rsidP="00E94DB7">
          <w:r>
            <w:t xml:space="preserve">  Date:  </w:t>
          </w:r>
          <w:r w:rsidR="00E94DB7">
            <w:t>2</w:t>
          </w:r>
          <w:r>
            <w:t>2.03.2017</w:t>
          </w:r>
        </w:p>
      </w:tc>
    </w:tr>
    <w:tr w:rsidR="008C4393">
      <w:tc>
        <w:tcPr>
          <w:tcW w:w="9558" w:type="dxa"/>
          <w:gridSpan w:val="2"/>
        </w:tcPr>
        <w:p w:rsidR="008C4393" w:rsidRDefault="008C4393" w:rsidP="00E224B4"/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E014D7"/>
    <w:multiLevelType w:val="hybridMultilevel"/>
    <w:tmpl w:val="54CC7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64496F"/>
    <w:multiLevelType w:val="hybridMultilevel"/>
    <w:tmpl w:val="CDA2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86"/>
    <w:rsid w:val="0000457A"/>
    <w:rsid w:val="0004741B"/>
    <w:rsid w:val="0009073B"/>
    <w:rsid w:val="000916B9"/>
    <w:rsid w:val="000F3D3F"/>
    <w:rsid w:val="00241B53"/>
    <w:rsid w:val="002D02EB"/>
    <w:rsid w:val="00315A71"/>
    <w:rsid w:val="00441866"/>
    <w:rsid w:val="0056530F"/>
    <w:rsid w:val="00570E86"/>
    <w:rsid w:val="005802C5"/>
    <w:rsid w:val="00664E4B"/>
    <w:rsid w:val="006C543D"/>
    <w:rsid w:val="008C4393"/>
    <w:rsid w:val="008E3F62"/>
    <w:rsid w:val="0090593F"/>
    <w:rsid w:val="00944F56"/>
    <w:rsid w:val="00996C0B"/>
    <w:rsid w:val="00A56538"/>
    <w:rsid w:val="00A67AFF"/>
    <w:rsid w:val="00C03F71"/>
    <w:rsid w:val="00C709E3"/>
    <w:rsid w:val="00C724AA"/>
    <w:rsid w:val="00CD6C95"/>
    <w:rsid w:val="00D047E9"/>
    <w:rsid w:val="00D31A1D"/>
    <w:rsid w:val="00D720D3"/>
    <w:rsid w:val="00DF6A5C"/>
    <w:rsid w:val="00E02239"/>
    <w:rsid w:val="00E224B4"/>
    <w:rsid w:val="00E94DB7"/>
    <w:rsid w:val="00EC2D22"/>
    <w:rsid w:val="00EF74D1"/>
    <w:rsid w:val="00F3751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Vid</cp:lastModifiedBy>
  <cp:revision>9</cp:revision>
  <dcterms:created xsi:type="dcterms:W3CDTF">2017-03-22T17:14:00Z</dcterms:created>
  <dcterms:modified xsi:type="dcterms:W3CDTF">2017-05-31T14:13:00Z</dcterms:modified>
</cp:coreProperties>
</file>