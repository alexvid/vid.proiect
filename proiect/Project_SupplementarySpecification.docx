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252" w:rsidRPr="00B90E27" w:rsidRDefault="00417252" w:rsidP="00417252">
      <w:pPr>
        <w:pStyle w:val="Title"/>
        <w:jc w:val="right"/>
        <w:rPr>
          <w:rFonts w:ascii="Times New Roman" w:hAnsi="Times New Roman"/>
        </w:rPr>
      </w:pPr>
      <w:fldSimple w:instr=" SUBJECT  \* MERGEFORMAT ">
        <w:r w:rsidRPr="006E6B65">
          <w:rPr>
            <w:i/>
          </w:rPr>
          <w:t xml:space="preserve"> </w:t>
        </w:r>
        <w:r w:rsidRPr="00456890">
          <w:t>Travel Agency Manager</w:t>
        </w:r>
        <w:r w:rsidRPr="00B90E27">
          <w:rPr>
            <w:rFonts w:ascii="Times New Roman" w:hAnsi="Times New Roman"/>
          </w:rPr>
          <w:t xml:space="preserve"> </w:t>
        </w:r>
      </w:fldSimple>
    </w:p>
    <w:p w:rsidR="00E421C6" w:rsidRPr="00400EB4" w:rsidRDefault="002363B5">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2363B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2363B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2363B5" w:rsidRDefault="001C12A4">
      <w:pPr>
        <w:pStyle w:val="TOC1"/>
        <w:tabs>
          <w:tab w:val="left" w:pos="432"/>
        </w:tabs>
        <w:rPr>
          <w:noProof/>
          <w:sz w:val="22"/>
          <w:szCs w:val="22"/>
        </w:rPr>
      </w:pPr>
      <w:r w:rsidRPr="00400EB4">
        <w:rPr>
          <w:noProof/>
        </w:rPr>
        <w:t>2.</w:t>
      </w:r>
      <w:r w:rsidRPr="002363B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63B5" w:rsidRDefault="001C12A4">
      <w:pPr>
        <w:pStyle w:val="TOC2"/>
        <w:tabs>
          <w:tab w:val="left" w:pos="1000"/>
        </w:tabs>
        <w:rPr>
          <w:noProof/>
          <w:sz w:val="22"/>
          <w:szCs w:val="22"/>
        </w:rPr>
      </w:pPr>
      <w:r w:rsidRPr="00400EB4">
        <w:rPr>
          <w:noProof/>
        </w:rPr>
        <w:t>2.1</w:t>
      </w:r>
      <w:r w:rsidRPr="002363B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63B5" w:rsidRDefault="001C12A4">
      <w:pPr>
        <w:pStyle w:val="TOC2"/>
        <w:tabs>
          <w:tab w:val="left" w:pos="1000"/>
        </w:tabs>
        <w:rPr>
          <w:noProof/>
          <w:sz w:val="22"/>
          <w:szCs w:val="22"/>
        </w:rPr>
      </w:pPr>
      <w:r w:rsidRPr="00400EB4">
        <w:rPr>
          <w:noProof/>
        </w:rPr>
        <w:t>2.2</w:t>
      </w:r>
      <w:r w:rsidRPr="002363B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63B5" w:rsidRDefault="001C12A4">
      <w:pPr>
        <w:pStyle w:val="TOC2"/>
        <w:tabs>
          <w:tab w:val="left" w:pos="1000"/>
        </w:tabs>
        <w:rPr>
          <w:noProof/>
          <w:sz w:val="22"/>
          <w:szCs w:val="22"/>
        </w:rPr>
      </w:pPr>
      <w:r w:rsidRPr="00400EB4">
        <w:rPr>
          <w:noProof/>
        </w:rPr>
        <w:t>2.3</w:t>
      </w:r>
      <w:r w:rsidRPr="002363B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2363B5" w:rsidRDefault="00F33423">
      <w:pPr>
        <w:pStyle w:val="TOC2"/>
        <w:tabs>
          <w:tab w:val="left" w:pos="1000"/>
        </w:tabs>
        <w:rPr>
          <w:noProof/>
          <w:sz w:val="22"/>
          <w:szCs w:val="22"/>
        </w:rPr>
      </w:pPr>
      <w:r>
        <w:rPr>
          <w:noProof/>
        </w:rPr>
        <w:t>2.4</w:t>
      </w:r>
      <w:r w:rsidR="001C12A4" w:rsidRPr="002363B5">
        <w:rPr>
          <w:noProof/>
          <w:sz w:val="22"/>
          <w:szCs w:val="22"/>
        </w:rPr>
        <w:tab/>
      </w:r>
      <w:r w:rsidR="001C12A4" w:rsidRPr="00400EB4">
        <w:rPr>
          <w:noProof/>
        </w:rPr>
        <w:t>Usability</w:t>
      </w:r>
      <w:r w:rsidR="001C12A4" w:rsidRPr="00400EB4">
        <w:rPr>
          <w:noProof/>
        </w:rPr>
        <w:tab/>
      </w:r>
      <w:r w:rsidR="00BA055D" w:rsidRPr="00400EB4">
        <w:rPr>
          <w:noProof/>
        </w:rPr>
        <w:fldChar w:fldCharType="begin"/>
      </w:r>
      <w:r w:rsidR="001C12A4" w:rsidRPr="00400EB4">
        <w:rPr>
          <w:noProof/>
        </w:rPr>
        <w:instrText xml:space="preserve"> PAGEREF _Toc254775825 \h </w:instrText>
      </w:r>
      <w:r w:rsidR="00BA055D" w:rsidRPr="00400EB4">
        <w:rPr>
          <w:noProof/>
        </w:rPr>
      </w:r>
      <w:r w:rsidR="00BA055D" w:rsidRPr="00400EB4">
        <w:rPr>
          <w:noProof/>
        </w:rPr>
        <w:fldChar w:fldCharType="separate"/>
      </w:r>
      <w:r w:rsidR="001C12A4" w:rsidRPr="00400EB4">
        <w:rPr>
          <w:noProof/>
        </w:rPr>
        <w:t>4</w:t>
      </w:r>
      <w:r w:rsidR="00BA055D" w:rsidRPr="00400EB4">
        <w:rPr>
          <w:noProof/>
        </w:rPr>
        <w:fldChar w:fldCharType="end"/>
      </w:r>
    </w:p>
    <w:p w:rsidR="001C12A4" w:rsidRPr="002363B5" w:rsidRDefault="001C12A4">
      <w:pPr>
        <w:pStyle w:val="TOC1"/>
        <w:tabs>
          <w:tab w:val="left" w:pos="432"/>
        </w:tabs>
        <w:rPr>
          <w:noProof/>
          <w:sz w:val="22"/>
          <w:szCs w:val="22"/>
        </w:rPr>
      </w:pPr>
      <w:r w:rsidRPr="00400EB4">
        <w:rPr>
          <w:noProof/>
        </w:rPr>
        <w:t>3.</w:t>
      </w:r>
      <w:r w:rsidRPr="002363B5">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BE1C94" w:rsidRPr="00AC4E9E" w:rsidRDefault="00AC4E9E" w:rsidP="00AC4E9E">
      <w:bookmarkStart w:id="3" w:name="_Toc254775820"/>
      <w:r>
        <w:tab/>
      </w:r>
      <w:r w:rsidR="00BE1C94" w:rsidRPr="00AC4E9E">
        <w:t>This application is a client-server system for a traveling agency.</w:t>
      </w:r>
    </w:p>
    <w:p w:rsidR="00AC4E9E" w:rsidRPr="00AC4E9E" w:rsidRDefault="00AC4E9E" w:rsidP="00AC4E9E">
      <w:r>
        <w:tab/>
      </w:r>
      <w:r w:rsidRPr="00AC4E9E">
        <w:t>When running the application, the first frame we see is a login frame for authentication.</w:t>
      </w:r>
      <w:r w:rsidR="001F3523">
        <w:t xml:space="preserve"> </w:t>
      </w:r>
      <w:r w:rsidRPr="00AC4E9E">
        <w:t>Here the user has to insert his credentials to login in the application. If the credentials have administrator rights then the administrator frame will be opened, otherwise the employee frame will be shown. In the administrator frame the user can perform the CRUD operations on the users in the database. The employee frame offers  some similar features as the administrator frame: CRUD on clients and CRUD on vacations. The employee frame also allows the user to book a vacation for a certain client.</w:t>
      </w:r>
    </w:p>
    <w:p w:rsidR="00697B53" w:rsidRPr="00400EB4" w:rsidRDefault="00697B53">
      <w:pPr>
        <w:pStyle w:val="Heading1"/>
        <w:rPr>
          <w:rFonts w:ascii="Times New Roman" w:hAnsi="Times New Roman"/>
        </w:rPr>
      </w:pPr>
      <w:r w:rsidRPr="00400EB4">
        <w:rPr>
          <w:rFonts w:ascii="Times New Roman" w:hAnsi="Times New Roman"/>
        </w:rPr>
        <w:t>Non-functional Requirements</w:t>
      </w:r>
      <w:bookmarkEnd w:id="3"/>
    </w:p>
    <w:p w:rsidR="0040432F" w:rsidRPr="00400EB4" w:rsidRDefault="0040432F" w:rsidP="0040432F"/>
    <w:p w:rsidR="0040432F" w:rsidRPr="00A40D00" w:rsidRDefault="0040432F" w:rsidP="0040432F">
      <w:pPr>
        <w:ind w:firstLine="720"/>
      </w:pPr>
      <w:r w:rsidRPr="00A40D00">
        <w:t>Define system quality attributes in terms of scenarios according to the following template:</w:t>
      </w:r>
    </w:p>
    <w:p w:rsidR="0040432F" w:rsidRPr="00A40D00" w:rsidRDefault="0040432F" w:rsidP="0040432F">
      <w:pPr>
        <w:numPr>
          <w:ilvl w:val="0"/>
          <w:numId w:val="23"/>
        </w:numPr>
      </w:pPr>
      <w:r w:rsidRPr="00A40D00">
        <w:t>Quality attribute definition</w:t>
      </w:r>
    </w:p>
    <w:p w:rsidR="0040432F" w:rsidRPr="00A40D00" w:rsidRDefault="0040432F" w:rsidP="0040432F">
      <w:pPr>
        <w:numPr>
          <w:ilvl w:val="0"/>
          <w:numId w:val="23"/>
        </w:numPr>
      </w:pPr>
      <w:r w:rsidRPr="00A40D00">
        <w:t xml:space="preserve">Source of stimulus: </w:t>
      </w:r>
      <w:r w:rsidR="00A40D00">
        <w:t>human stimulation</w:t>
      </w:r>
    </w:p>
    <w:p w:rsidR="0040432F" w:rsidRPr="00A40D00" w:rsidRDefault="0040432F" w:rsidP="0040432F">
      <w:pPr>
        <w:numPr>
          <w:ilvl w:val="0"/>
          <w:numId w:val="23"/>
        </w:numPr>
      </w:pPr>
      <w:r w:rsidRPr="00A40D00">
        <w:t xml:space="preserve">Stimulus: </w:t>
      </w:r>
      <w:r w:rsidR="00A40D00">
        <w:t>User inserting or requiring data</w:t>
      </w:r>
    </w:p>
    <w:p w:rsidR="0040432F" w:rsidRPr="00A40D00" w:rsidRDefault="0040432F" w:rsidP="0040432F">
      <w:pPr>
        <w:numPr>
          <w:ilvl w:val="0"/>
          <w:numId w:val="23"/>
        </w:numPr>
      </w:pPr>
      <w:r w:rsidRPr="00A40D00">
        <w:t>Environment</w:t>
      </w:r>
      <w:r w:rsidR="00A40D00">
        <w:t>: The system is in a waiting state prepared to react to the user</w:t>
      </w:r>
    </w:p>
    <w:p w:rsidR="0040432F" w:rsidRPr="00A40D00" w:rsidRDefault="0040432F" w:rsidP="0040432F">
      <w:pPr>
        <w:numPr>
          <w:ilvl w:val="0"/>
          <w:numId w:val="23"/>
        </w:numPr>
      </w:pPr>
      <w:r w:rsidRPr="00A40D00">
        <w:t xml:space="preserve">Artifact: </w:t>
      </w:r>
      <w:r w:rsidR="00A40D00">
        <w:t>the whole system reacts to a stimulus</w:t>
      </w:r>
    </w:p>
    <w:p w:rsidR="0040432F" w:rsidRPr="00A40D00" w:rsidRDefault="0040432F" w:rsidP="0040432F">
      <w:pPr>
        <w:numPr>
          <w:ilvl w:val="0"/>
          <w:numId w:val="23"/>
        </w:numPr>
      </w:pPr>
      <w:r w:rsidRPr="00A40D00">
        <w:t xml:space="preserve">Response: </w:t>
      </w:r>
      <w:r w:rsidR="00A40D00">
        <w:t>the response is different for each stimulus</w:t>
      </w:r>
    </w:p>
    <w:p w:rsidR="0040432F" w:rsidRPr="00A40D00" w:rsidRDefault="00A40D00" w:rsidP="0040432F">
      <w:pPr>
        <w:numPr>
          <w:ilvl w:val="0"/>
          <w:numId w:val="23"/>
        </w:numPr>
      </w:pPr>
      <w:r>
        <w:t>Response measure: the user is informed by the status of his stimulus</w:t>
      </w:r>
    </w:p>
    <w:p w:rsidR="0040432F" w:rsidRPr="002363B5" w:rsidRDefault="0040432F" w:rsidP="0040432F">
      <w:pPr>
        <w:ind w:firstLine="720"/>
        <w:rPr>
          <w:i/>
          <w:color w:val="C0504D"/>
        </w:rPr>
      </w:pP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BE1C94" w:rsidRPr="00BE1C94" w:rsidRDefault="00BE1C94" w:rsidP="00BE1C94">
      <w:r>
        <w:tab/>
        <w:t>The application is available for desktop system running on windows, but the fact that it is a client-server application gives the opportunity to extend it on others systems.</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BE1C94" w:rsidRPr="00BE1C94" w:rsidRDefault="00BE1C94" w:rsidP="00BE1C94">
      <w:r>
        <w:tab/>
        <w:t>The application works only with raw data so this give a big advantage to the performance time. The responses are instant and the user has to wait no time after the application.</w:t>
      </w:r>
    </w:p>
    <w:p w:rsidR="0040432F" w:rsidRDefault="0040432F" w:rsidP="00417252">
      <w:pPr>
        <w:pStyle w:val="Heading2"/>
        <w:rPr>
          <w:rFonts w:ascii="Times New Roman" w:hAnsi="Times New Roman"/>
        </w:rPr>
      </w:pPr>
      <w:bookmarkStart w:id="6" w:name="_Toc254775823"/>
      <w:r w:rsidRPr="00400EB4">
        <w:rPr>
          <w:rFonts w:ascii="Times New Roman" w:hAnsi="Times New Roman"/>
        </w:rPr>
        <w:t>Security</w:t>
      </w:r>
      <w:bookmarkEnd w:id="6"/>
    </w:p>
    <w:p w:rsidR="00BE1C94" w:rsidRPr="00BE1C94" w:rsidRDefault="00BE1C94" w:rsidP="00BE1C94">
      <w:r>
        <w:tab/>
        <w:t xml:space="preserve">The data in database is secured by a login procedure. </w:t>
      </w:r>
      <w:r w:rsidR="00AC4E9E">
        <w:t>The login data is also secured by storing the passwords encrypted in the database.</w:t>
      </w:r>
    </w:p>
    <w:p w:rsidR="0040432F" w:rsidRDefault="0040432F" w:rsidP="0040432F">
      <w:pPr>
        <w:pStyle w:val="Heading2"/>
        <w:rPr>
          <w:rFonts w:ascii="Times New Roman" w:hAnsi="Times New Roman"/>
        </w:rPr>
      </w:pPr>
      <w:bookmarkStart w:id="7" w:name="_Toc254775825"/>
      <w:r w:rsidRPr="00400EB4">
        <w:rPr>
          <w:rFonts w:ascii="Times New Roman" w:hAnsi="Times New Roman"/>
        </w:rPr>
        <w:t>Usability</w:t>
      </w:r>
      <w:bookmarkEnd w:id="7"/>
    </w:p>
    <w:p w:rsidR="00AC4E9E" w:rsidRPr="00AC4E9E" w:rsidRDefault="00AC4E9E" w:rsidP="00AC4E9E">
      <w:r>
        <w:tab/>
        <w:t xml:space="preserve">Because of its friendly and simple  interface the application is easy to use and understand by any type of user. </w:t>
      </w:r>
    </w:p>
    <w:p w:rsidR="0040432F" w:rsidRPr="00400EB4" w:rsidRDefault="0040432F" w:rsidP="0040432F"/>
    <w:p w:rsidR="00E421C6" w:rsidRPr="00400EB4" w:rsidRDefault="00AD64E8">
      <w:pPr>
        <w:pStyle w:val="Heading1"/>
        <w:rPr>
          <w:rFonts w:ascii="Times New Roman" w:hAnsi="Times New Roman"/>
        </w:rPr>
      </w:pPr>
      <w:bookmarkStart w:id="8" w:name="_Toc254775826"/>
      <w:r w:rsidRPr="00400EB4">
        <w:rPr>
          <w:rFonts w:ascii="Times New Roman" w:hAnsi="Times New Roman"/>
        </w:rPr>
        <w:t>Design Constraints</w:t>
      </w:r>
      <w:bookmarkEnd w:id="8"/>
    </w:p>
    <w:p w:rsidR="00921E0D" w:rsidRPr="00400EB4" w:rsidRDefault="00A40D00">
      <w:pPr>
        <w:pStyle w:val="BodyText"/>
      </w:pPr>
      <w:r w:rsidRPr="00A40D00">
        <w:t xml:space="preserve">The code for this </w:t>
      </w:r>
      <w:r>
        <w:t xml:space="preserve">application was written using .net programming language. </w:t>
      </w:r>
      <w:r w:rsidRPr="00A40D00">
        <w:t>Compiler</w:t>
      </w:r>
      <w:r>
        <w:t xml:space="preserve"> Software – Visual Studio 2013. </w:t>
      </w:r>
      <w:r w:rsidRPr="00A40D00">
        <w:t xml:space="preserve"> Architectural Constra</w:t>
      </w:r>
      <w:r>
        <w:t>ins – Client-Server Application.</w:t>
      </w:r>
      <w:r w:rsidRPr="00A40D00">
        <w:t xml:space="preserve"> Different Form App</w:t>
      </w:r>
      <w:r>
        <w:t>lication for each type of user.</w:t>
      </w:r>
      <w:r w:rsidRPr="00A40D00">
        <w:t xml:space="preserve"> Using a da</w:t>
      </w:r>
      <w:r>
        <w:t>tabase to store information.</w:t>
      </w:r>
      <w:r w:rsidRPr="00A40D00">
        <w:t xml:space="preserve"> Storing passwords in a safe manner</w:t>
      </w:r>
      <w:r>
        <w:t>.</w:t>
      </w:r>
      <w:bookmarkStart w:id="9" w:name="_GoBack"/>
      <w:bookmarkEnd w:id="9"/>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2D7" w:rsidRDefault="007332D7">
      <w:pPr>
        <w:spacing w:line="240" w:lineRule="auto"/>
      </w:pPr>
      <w:r>
        <w:separator/>
      </w:r>
    </w:p>
  </w:endnote>
  <w:endnote w:type="continuationSeparator" w:id="0">
    <w:p w:rsidR="007332D7" w:rsidRDefault="00733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BE1C94">
            <w:rPr>
              <w:noProof/>
            </w:rPr>
            <w:t>2017</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A40D00">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2D7" w:rsidRDefault="007332D7">
      <w:pPr>
        <w:spacing w:line="240" w:lineRule="auto"/>
      </w:pPr>
      <w:r>
        <w:separator/>
      </w:r>
    </w:p>
  </w:footnote>
  <w:footnote w:type="continuationSeparator" w:id="0">
    <w:p w:rsidR="007332D7" w:rsidRDefault="007332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Default="002363B5">
    <w:pPr>
      <w:pBdr>
        <w:bottom w:val="single" w:sz="6" w:space="1" w:color="auto"/>
      </w:pBdr>
      <w:jc w:val="right"/>
    </w:pPr>
    <w:fldSimple w:instr=" DOCPROPERTY &quot;Company&quot;  \* MERGEFORMAT ">
      <w:r w:rsidR="00921E0D">
        <w:rPr>
          <w:rFonts w:ascii="Arial" w:hAnsi="Arial"/>
          <w:b/>
          <w:sz w:val="36"/>
        </w:rPr>
        <w:t>&lt;</w:t>
      </w:r>
      <w:r w:rsidR="00417252">
        <w:rPr>
          <w:rFonts w:ascii="Arial" w:hAnsi="Arial"/>
          <w:b/>
          <w:sz w:val="36"/>
        </w:rPr>
        <w:t>Vid Alexandru</w:t>
      </w:r>
      <w:r w:rsidR="00921E0D">
        <w:rPr>
          <w:rFonts w:ascii="Arial" w:hAnsi="Arial"/>
          <w:b/>
          <w:sz w:val="36"/>
        </w:rPr>
        <w:t>&gt;</w:t>
      </w:r>
    </w:fldSimple>
  </w:p>
  <w:p w:rsidR="00697B53" w:rsidRDefault="002363B5">
    <w:pPr>
      <w:pBdr>
        <w:bottom w:val="single" w:sz="6" w:space="1" w:color="auto"/>
      </w:pBdr>
      <w:jc w:val="right"/>
      <w:rPr>
        <w:rFonts w:ascii="Arial" w:hAnsi="Arial"/>
        <w:b/>
        <w:sz w:val="36"/>
      </w:rPr>
    </w:pPr>
    <w:fldSimple w:instr=" DOCPROPERTY &quot;Company&quot;  \* MERGEFORMAT ">
      <w:r w:rsidR="00417252">
        <w:rPr>
          <w:rFonts w:ascii="Arial" w:hAnsi="Arial"/>
          <w:b/>
          <w:sz w:val="36"/>
        </w:rPr>
        <w:t>&lt;30234</w:t>
      </w:r>
      <w:r w:rsidR="00697B53">
        <w:rPr>
          <w:rFonts w:ascii="Arial" w:hAnsi="Arial"/>
          <w:b/>
          <w:sz w:val="36"/>
        </w:rPr>
        <w:t>&gt;</w:t>
      </w:r>
    </w:fldSimple>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2363B5">
          <w:fldSimple w:instr=" SUBJECT  \* MERGEFORMAT ">
            <w:r w:rsidR="00921E0D">
              <w:t>&lt;Project Name&gt;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2363B5">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1F3523"/>
    <w:rsid w:val="002363B5"/>
    <w:rsid w:val="00400EB4"/>
    <w:rsid w:val="0040432F"/>
    <w:rsid w:val="00417252"/>
    <w:rsid w:val="00697B53"/>
    <w:rsid w:val="007332D7"/>
    <w:rsid w:val="007A32FC"/>
    <w:rsid w:val="008421A9"/>
    <w:rsid w:val="00921E0D"/>
    <w:rsid w:val="00A40D00"/>
    <w:rsid w:val="00AC4E9E"/>
    <w:rsid w:val="00AD64E8"/>
    <w:rsid w:val="00BA055D"/>
    <w:rsid w:val="00BE1C94"/>
    <w:rsid w:val="00E421C6"/>
    <w:rsid w:val="00EE5133"/>
    <w:rsid w:val="00F3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82</TotalTime>
  <Pages>4</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Vid</cp:lastModifiedBy>
  <cp:revision>9</cp:revision>
  <cp:lastPrinted>1900-12-31T21:00:00Z</cp:lastPrinted>
  <dcterms:created xsi:type="dcterms:W3CDTF">2010-02-24T09:18:00Z</dcterms:created>
  <dcterms:modified xsi:type="dcterms:W3CDTF">2017-05-31T20:04:00Z</dcterms:modified>
</cp:coreProperties>
</file>